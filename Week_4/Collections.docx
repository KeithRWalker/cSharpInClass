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91C0C" w:themeColor="background2" w:themeShade="19"/>
  <w:body>
    <w:p w14:paraId="1223C1D5" w14:textId="00CFD123" w:rsidR="00A46B0B" w:rsidRDefault="00A46B0B">
      <w:pPr>
        <w:pStyle w:val="Heading1"/>
      </w:pPr>
      <w:bookmarkStart w:id="0" w:name="_GoBack"/>
      <w:bookmarkEnd w:id="0"/>
      <w:r>
        <w:t xml:space="preserve">Lists // </w:t>
      </w:r>
      <w:r w:rsidR="004B4CFB">
        <w:t xml:space="preserve">Dictionaries // Hashsets // </w:t>
      </w:r>
      <w:r>
        <w:t xml:space="preserve">Collections </w:t>
      </w:r>
    </w:p>
    <w:p w14:paraId="0E8E0DB2" w14:textId="26F14D00" w:rsidR="008918F2" w:rsidRDefault="004B4CFB">
      <w:pPr>
        <w:pStyle w:val="Heading1"/>
      </w:pPr>
      <w:r>
        <w:t>Week 4 // 09.09.2019</w:t>
      </w:r>
    </w:p>
    <w:p w14:paraId="6745184C" w14:textId="3E29F536" w:rsidR="008918F2" w:rsidRDefault="004B4CFB" w:rsidP="004B4CFB">
      <w:pPr>
        <w:pStyle w:val="ListBullet"/>
      </w:pPr>
      <w:proofErr w:type="spellStart"/>
      <w:r>
        <w:t>Hashests</w:t>
      </w:r>
      <w:proofErr w:type="spellEnd"/>
      <w:r>
        <w:t xml:space="preserve"> have slower writes then lists but really </w:t>
      </w:r>
      <w:proofErr w:type="spellStart"/>
      <w:r>
        <w:t>really</w:t>
      </w:r>
      <w:proofErr w:type="spellEnd"/>
      <w:r>
        <w:t xml:space="preserve"> faster reads</w:t>
      </w:r>
    </w:p>
    <w:p w14:paraId="6AB0F06E" w14:textId="49CF426B" w:rsidR="004B4CFB" w:rsidRDefault="004B4CFB" w:rsidP="004B4CFB">
      <w:pPr>
        <w:pStyle w:val="ListBullet"/>
      </w:pPr>
      <w:r>
        <w:t>With a hash set if you try to add the same item to my list over and over you will still only have 1</w:t>
      </w:r>
    </w:p>
    <w:p w14:paraId="2F33CCAD" w14:textId="278AD1CC" w:rsidR="00A46B0B" w:rsidRDefault="00A46B0B" w:rsidP="004B4CFB">
      <w:pPr>
        <w:pStyle w:val="ListBullet"/>
      </w:pPr>
      <w:r>
        <w:t xml:space="preserve">Lists You can add more then one of the same </w:t>
      </w:r>
      <w:proofErr w:type="gramStart"/>
      <w:r>
        <w:t>thing</w:t>
      </w:r>
      <w:proofErr w:type="gramEnd"/>
      <w:r>
        <w:t xml:space="preserve"> over and over.</w:t>
      </w:r>
    </w:p>
    <w:p w14:paraId="139F3D74" w14:textId="2477772A" w:rsidR="00A46B0B" w:rsidRDefault="00A46B0B" w:rsidP="004B4CFB">
      <w:pPr>
        <w:pStyle w:val="ListBullet"/>
      </w:pPr>
      <w:r>
        <w:t xml:space="preserve">First </w:t>
      </w:r>
      <w:proofErr w:type="gramStart"/>
      <w:r>
        <w:t>In</w:t>
      </w:r>
      <w:proofErr w:type="gramEnd"/>
      <w:r>
        <w:t xml:space="preserve"> First Out</w:t>
      </w:r>
    </w:p>
    <w:p w14:paraId="16234533" w14:textId="00CC3F5F" w:rsidR="00A46B0B" w:rsidRDefault="00A46B0B" w:rsidP="004B4CFB">
      <w:pPr>
        <w:pStyle w:val="ListBullet"/>
      </w:pPr>
      <w:hyperlink r:id="rId7" w:history="1">
        <w:r w:rsidRPr="00A46B0B">
          <w:rPr>
            <w:color w:val="0000FF"/>
            <w:u w:val="single"/>
          </w:rPr>
          <w:t>https://docs.microsoft.com/en-us/dotnet/api/system.collections.generic?view=netframework-4.8</w:t>
        </w:r>
      </w:hyperlink>
    </w:p>
    <w:p w14:paraId="36A7C7AD" w14:textId="082EFB66" w:rsidR="00A46B0B" w:rsidRPr="00F22C48" w:rsidRDefault="00A46B0B" w:rsidP="004B4CFB">
      <w:pPr>
        <w:pStyle w:val="ListBullet"/>
      </w:pPr>
      <w:proofErr w:type="spellStart"/>
      <w:r>
        <w:t>Strings.Where</w:t>
      </w:r>
      <w:proofErr w:type="spellEnd"/>
      <w:r>
        <w:t>() RETURNS COPY NOT ORIGINAL THIS APPLIES FOR ALL METHODS YOU CALL ON THINGS IN COLLECTIONS</w:t>
      </w:r>
    </w:p>
    <w:sectPr w:rsidR="00A46B0B" w:rsidRPr="00F22C48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4CC46" w14:textId="77777777" w:rsidR="00517FD4" w:rsidRDefault="00517FD4">
      <w:r>
        <w:separator/>
      </w:r>
    </w:p>
    <w:p w14:paraId="22ED7F7C" w14:textId="77777777" w:rsidR="00517FD4" w:rsidRDefault="00517FD4"/>
  </w:endnote>
  <w:endnote w:type="continuationSeparator" w:id="0">
    <w:p w14:paraId="20B42AF9" w14:textId="77777777" w:rsidR="00517FD4" w:rsidRDefault="00517FD4">
      <w:r>
        <w:continuationSeparator/>
      </w:r>
    </w:p>
    <w:p w14:paraId="3AE148C8" w14:textId="77777777" w:rsidR="00517FD4" w:rsidRDefault="00517F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0D47EC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702AD" w14:textId="77777777" w:rsidR="00517FD4" w:rsidRDefault="00517FD4">
      <w:r>
        <w:separator/>
      </w:r>
    </w:p>
    <w:p w14:paraId="17FE83B0" w14:textId="77777777" w:rsidR="00517FD4" w:rsidRDefault="00517FD4"/>
  </w:footnote>
  <w:footnote w:type="continuationSeparator" w:id="0">
    <w:p w14:paraId="3FFA12B0" w14:textId="77777777" w:rsidR="00517FD4" w:rsidRDefault="00517FD4">
      <w:r>
        <w:continuationSeparator/>
      </w:r>
    </w:p>
    <w:p w14:paraId="77ABC725" w14:textId="77777777" w:rsidR="00517FD4" w:rsidRDefault="00517F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FB"/>
    <w:rsid w:val="0004068E"/>
    <w:rsid w:val="001F0CCA"/>
    <w:rsid w:val="00384C4B"/>
    <w:rsid w:val="00425F0D"/>
    <w:rsid w:val="00467017"/>
    <w:rsid w:val="004B4CFB"/>
    <w:rsid w:val="00517FD4"/>
    <w:rsid w:val="00713E5A"/>
    <w:rsid w:val="008918F2"/>
    <w:rsid w:val="00A00F75"/>
    <w:rsid w:val="00A46B0B"/>
    <w:rsid w:val="00B41922"/>
    <w:rsid w:val="00DE6A64"/>
    <w:rsid w:val="00E34FED"/>
    <w:rsid w:val="00E428BD"/>
    <w:rsid w:val="00E93456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38C3"/>
  <w15:chartTrackingRefBased/>
  <w15:docId w15:val="{4E1D9DBB-EA3B-401B-9CF4-7E0C4BBB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collections.generic?view=netframework-4.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1329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 Walker</cp:lastModifiedBy>
  <cp:revision>1</cp:revision>
  <dcterms:created xsi:type="dcterms:W3CDTF">2019-09-10T01:18:00Z</dcterms:created>
  <dcterms:modified xsi:type="dcterms:W3CDTF">2019-09-10T23:38:00Z</dcterms:modified>
</cp:coreProperties>
</file>