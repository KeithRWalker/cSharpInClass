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14:paraId="6698C798" w14:textId="77777777" w:rsidR="007A0EFF" w:rsidRDefault="002A1AA8" w:rsidP="007A0EFF">
      <w:r>
        <w:t xml:space="preserve">Week 2 </w:t>
      </w:r>
    </w:p>
    <w:p w14:paraId="6EB5B653" w14:textId="3BA5E6EC" w:rsidR="008918F2" w:rsidRDefault="002A1AA8">
      <w:pPr>
        <w:pStyle w:val="Heading1"/>
      </w:pPr>
      <w:r>
        <w:t>Class 1 Monday August 26</w:t>
      </w:r>
      <w:r w:rsidRPr="002A1AA8">
        <w:rPr>
          <w:vertAlign w:val="superscript"/>
        </w:rPr>
        <w:t>th</w:t>
      </w:r>
      <w:r>
        <w:br/>
        <w:t>- Classes Method’s &amp; Namespaces</w:t>
      </w:r>
    </w:p>
    <w:p w14:paraId="795D3907" w14:textId="77777777" w:rsidR="006573F4" w:rsidRPr="006573F4" w:rsidRDefault="006573F4" w:rsidP="006573F4"/>
    <w:p w14:paraId="63770487" w14:textId="77777777" w:rsidR="006573F4" w:rsidRDefault="006573F4" w:rsidP="007A0EFF">
      <w:pPr>
        <w:pStyle w:val="Heading2"/>
      </w:pPr>
      <w:r>
        <w:t>NAMESPACES</w:t>
      </w:r>
    </w:p>
    <w:p w14:paraId="67F5A02F" w14:textId="77777777" w:rsidR="006573F4" w:rsidRDefault="006573F4" w:rsidP="006573F4">
      <w:pPr>
        <w:pStyle w:val="ListBullet"/>
      </w:pPr>
      <w:r>
        <w:t>Namespace are like chunks of code… Name space generally follows the folder structure of your application</w:t>
      </w:r>
    </w:p>
    <w:p w14:paraId="550F0F8D" w14:textId="77777777" w:rsidR="006573F4" w:rsidRDefault="006573F4" w:rsidP="006573F4">
      <w:pPr>
        <w:pStyle w:val="ListBullet"/>
      </w:pPr>
      <w:r>
        <w:t>Namespace should be named the same as the folder it’s in</w:t>
      </w:r>
    </w:p>
    <w:p w14:paraId="3DD48451" w14:textId="77777777" w:rsidR="006573F4" w:rsidRDefault="006573F4" w:rsidP="006573F4">
      <w:pPr>
        <w:pStyle w:val="ListBullet"/>
      </w:pPr>
      <w:r>
        <w:t>Dashes, spaces and underscore are a no go.</w:t>
      </w:r>
    </w:p>
    <w:p w14:paraId="1CE4E714" w14:textId="77777777" w:rsidR="006573F4" w:rsidRDefault="006573F4" w:rsidP="006573F4">
      <w:pPr>
        <w:pStyle w:val="ListBullet"/>
      </w:pPr>
      <w:r>
        <w:t xml:space="preserve">Name folders like </w:t>
      </w:r>
      <w:proofErr w:type="spellStart"/>
      <w:r>
        <w:t>ThisIsMyFolder</w:t>
      </w:r>
      <w:proofErr w:type="spellEnd"/>
    </w:p>
    <w:p w14:paraId="4DC40B90" w14:textId="77777777" w:rsidR="006573F4" w:rsidRPr="006573F4" w:rsidRDefault="006573F4" w:rsidP="006573F4"/>
    <w:p w14:paraId="762457ED" w14:textId="77777777" w:rsidR="006573F4" w:rsidRPr="006573F4" w:rsidRDefault="006573F4" w:rsidP="006573F4"/>
    <w:p w14:paraId="04175241" w14:textId="14F1638A" w:rsidR="00C76212" w:rsidRDefault="00C76212" w:rsidP="007A0EFF">
      <w:pPr>
        <w:pStyle w:val="Heading2"/>
      </w:pPr>
      <w:r>
        <w:t>CLASSES</w:t>
      </w:r>
    </w:p>
    <w:p w14:paraId="2B480A6F" w14:textId="2823C177" w:rsidR="006573F4" w:rsidRDefault="006573F4" w:rsidP="006573F4">
      <w:pPr>
        <w:pStyle w:val="ListBullet"/>
      </w:pPr>
      <w:r>
        <w:rPr>
          <w:rFonts w:ascii="Consolas" w:hAnsi="Consolas" w:cs="Consolas"/>
          <w:color w:val="000000"/>
          <w:sz w:val="19"/>
          <w:szCs w:val="19"/>
        </w:rPr>
        <w:t>Classes are like templates, or a Blueprint for the thing you actually want to use later. Almost like a function You create a class file, and then use it later</w:t>
      </w:r>
    </w:p>
    <w:p w14:paraId="54C62C77" w14:textId="6B4E05F9" w:rsidR="00C76212" w:rsidRDefault="00C76212" w:rsidP="00C76212">
      <w:pPr>
        <w:pStyle w:val="ListBullet"/>
      </w:pPr>
      <w:r>
        <w:t xml:space="preserve">You can technically have more </w:t>
      </w:r>
      <w:proofErr w:type="spellStart"/>
      <w:r>
        <w:t>then</w:t>
      </w:r>
      <w:proofErr w:type="spellEnd"/>
      <w:r>
        <w:t xml:space="preserve"> one class per c# file, but generally you want to keep 1 class per file</w:t>
      </w:r>
    </w:p>
    <w:p w14:paraId="491AAEDC" w14:textId="5B328AC2" w:rsidR="00C76212" w:rsidRDefault="00C76212" w:rsidP="00C76212">
      <w:pPr>
        <w:pStyle w:val="ListBullet"/>
      </w:pPr>
      <w:r>
        <w:t>Name of file === name of class</w:t>
      </w:r>
    </w:p>
    <w:p w14:paraId="60868DAB" w14:textId="50D616F9" w:rsidR="00C76212" w:rsidRDefault="00C76212" w:rsidP="003933D6">
      <w:pPr>
        <w:pStyle w:val="ListBullet"/>
      </w:pPr>
      <w:r>
        <w:t>Classes are similar to MODUALS</w:t>
      </w:r>
    </w:p>
    <w:p w14:paraId="403C3F26" w14:textId="6EFED521" w:rsidR="00E37FCD" w:rsidRDefault="00E37FCD" w:rsidP="00E37FCD">
      <w:pPr>
        <w:pStyle w:val="ListBullet"/>
      </w:pPr>
      <w:r>
        <w:rPr>
          <w:rFonts w:ascii="Consolas" w:hAnsi="Consolas" w:cs="Consolas"/>
          <w:color w:val="000000"/>
          <w:sz w:val="19"/>
          <w:szCs w:val="19"/>
        </w:rPr>
        <w:t>PRIVATE means only accessible inside of this class</w:t>
      </w:r>
    </w:p>
    <w:p w14:paraId="583B5A20" w14:textId="34FAC777" w:rsidR="00E37FCD" w:rsidRDefault="00E37FCD" w:rsidP="007A0EFF">
      <w:pPr>
        <w:pStyle w:val="Heading5"/>
      </w:pPr>
      <w:r>
        <w:t>Properties</w:t>
      </w:r>
    </w:p>
    <w:p w14:paraId="13C2F9FF" w14:textId="77777777" w:rsidR="006573F4" w:rsidRPr="006573F4" w:rsidRDefault="006573F4" w:rsidP="006573F4"/>
    <w:p w14:paraId="3FC1EE86" w14:textId="77777777" w:rsidR="006573F4" w:rsidRDefault="006573F4" w:rsidP="006573F4">
      <w:pPr>
        <w:pStyle w:val="ListBullet"/>
      </w:pPr>
      <w:r>
        <w:t>Properties Start with a Capital</w:t>
      </w:r>
    </w:p>
    <w:p w14:paraId="4CB46635" w14:textId="77777777" w:rsidR="006573F4" w:rsidRPr="006573F4" w:rsidRDefault="006573F4" w:rsidP="006573F4"/>
    <w:p w14:paraId="1428E04F" w14:textId="19469222" w:rsidR="00E37FCD" w:rsidRDefault="00E37FCD" w:rsidP="003933D6">
      <w:pPr>
        <w:pStyle w:val="ListBullet"/>
      </w:pPr>
      <w:r>
        <w:t>Get/set are just for properties</w:t>
      </w:r>
    </w:p>
    <w:p w14:paraId="3395D500" w14:textId="1644659F" w:rsidR="003933D6" w:rsidRDefault="00E37FCD" w:rsidP="0072638D">
      <w:pPr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</w:t>
      </w:r>
      <w:r w:rsidR="0072638D">
        <w:rPr>
          <w:rFonts w:ascii="Consolas" w:hAnsi="Consolas" w:cs="Consolas"/>
          <w:color w:val="0000FF"/>
          <w:sz w:val="19"/>
          <w:szCs w:val="19"/>
        </w:rPr>
        <w:t>ublic c</w:t>
      </w:r>
      <w:r w:rsidR="003933D6">
        <w:rPr>
          <w:rFonts w:ascii="Consolas" w:hAnsi="Consolas" w:cs="Consolas"/>
          <w:color w:val="0000FF"/>
          <w:sz w:val="19"/>
          <w:szCs w:val="19"/>
        </w:rPr>
        <w:t>lass</w:t>
      </w:r>
      <w:r w:rsidR="003933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933D6">
        <w:rPr>
          <w:rFonts w:ascii="Consolas" w:hAnsi="Consolas" w:cs="Consolas"/>
          <w:color w:val="2B91AF"/>
          <w:sz w:val="19"/>
          <w:szCs w:val="19"/>
        </w:rPr>
        <w:t>Name</w:t>
      </w:r>
    </w:p>
    <w:p w14:paraId="161922B7" w14:textId="77777777" w:rsidR="003933D6" w:rsidRDefault="003933D6" w:rsidP="0039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55856B" w14:textId="77777777" w:rsidR="003933D6" w:rsidRDefault="003933D6" w:rsidP="0039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allows you to get/retrieve/use the value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FullName</w:t>
      </w:r>
      <w:proofErr w:type="spellEnd"/>
    </w:p>
    <w:p w14:paraId="34EC49E4" w14:textId="77777777" w:rsidR="003933D6" w:rsidRDefault="003933D6" w:rsidP="0039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allows you to set/change the value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FullName</w:t>
      </w:r>
      <w:proofErr w:type="spellEnd"/>
    </w:p>
    <w:p w14:paraId="67DB7882" w14:textId="77777777" w:rsidR="003933D6" w:rsidRDefault="003933D6" w:rsidP="0039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You don't need both, but you need at least one</w:t>
      </w:r>
    </w:p>
    <w:p w14:paraId="69AAF468" w14:textId="56136740" w:rsidR="003933D6" w:rsidRDefault="003933D6" w:rsidP="0039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72638D"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342CD7E" w14:textId="68092C4D" w:rsidR="003933D6" w:rsidRPr="003933D6" w:rsidRDefault="003933D6" w:rsidP="003933D6">
      <w:pPr>
        <w:pStyle w:val="ListBulle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DE5D85" w14:textId="78E3593C" w:rsidR="003933D6" w:rsidRPr="00DE273A" w:rsidRDefault="003933D6" w:rsidP="003933D6">
      <w:pPr>
        <w:pStyle w:val="ListBullet"/>
      </w:pPr>
      <w:r>
        <w:rPr>
          <w:rFonts w:ascii="Consolas" w:hAnsi="Consolas" w:cs="Consolas"/>
          <w:color w:val="000000"/>
          <w:sz w:val="19"/>
          <w:szCs w:val="19"/>
        </w:rPr>
        <w:t>If you want to make it accessible outside of this class then user PUBLIC</w:t>
      </w:r>
    </w:p>
    <w:p w14:paraId="44E34942" w14:textId="5BE72E28" w:rsidR="00DE273A" w:rsidRPr="006573F4" w:rsidRDefault="00DE273A" w:rsidP="003933D6">
      <w:pPr>
        <w:pStyle w:val="ListBullet"/>
      </w:pPr>
      <w:r>
        <w:t>If a property has only a get; then the only place it can be set is in the constructor,</w:t>
      </w:r>
    </w:p>
    <w:p w14:paraId="32560EA0" w14:textId="1951264A" w:rsidR="006573F4" w:rsidRDefault="006573F4" w:rsidP="007A0EFF">
      <w:pPr>
        <w:pStyle w:val="Heading5"/>
      </w:pPr>
      <w:r>
        <w:t>Fields</w:t>
      </w:r>
    </w:p>
    <w:p w14:paraId="2114F55A" w14:textId="77777777" w:rsidR="006573F4" w:rsidRDefault="006573F4" w:rsidP="006573F4">
      <w:pPr>
        <w:pStyle w:val="ListBullet"/>
      </w:pPr>
      <w:r>
        <w:t>Should generally Keep Fields Private</w:t>
      </w:r>
    </w:p>
    <w:p w14:paraId="3C153BF6" w14:textId="77777777" w:rsidR="006573F4" w:rsidRDefault="006573F4" w:rsidP="006573F4">
      <w:pPr>
        <w:pStyle w:val="ListBullet"/>
      </w:pPr>
      <w:r>
        <w:t>When naming a field always start with an underscore followed by camel case i.e.</w:t>
      </w:r>
    </w:p>
    <w:p w14:paraId="5936A997" w14:textId="45A460EC" w:rsidR="006573F4" w:rsidRDefault="006573F4" w:rsidP="006573F4">
      <w:pPr>
        <w:pStyle w:val="ListBullet"/>
      </w:pPr>
      <w:r>
        <w:t>int _</w:t>
      </w:r>
      <w:proofErr w:type="spellStart"/>
      <w:r>
        <w:t>thisIsAField</w:t>
      </w:r>
      <w:proofErr w:type="spellEnd"/>
      <w:r>
        <w:t>;</w:t>
      </w:r>
    </w:p>
    <w:p w14:paraId="665CAE96" w14:textId="4BA680BF" w:rsidR="00DE273A" w:rsidRDefault="00DE273A" w:rsidP="006573F4">
      <w:pPr>
        <w:pStyle w:val="ListBullet"/>
      </w:pPr>
      <w:r>
        <w:t>string _name;</w:t>
      </w:r>
    </w:p>
    <w:p w14:paraId="4DA60D02" w14:textId="7B0C26A3" w:rsidR="00DE273A" w:rsidRPr="006573F4" w:rsidRDefault="00DE273A" w:rsidP="006573F4">
      <w:pPr>
        <w:pStyle w:val="ListBullet"/>
      </w:pPr>
      <w:r>
        <w:t xml:space="preserve">public string </w:t>
      </w:r>
      <w:proofErr w:type="gramStart"/>
      <w:r>
        <w:t>Name{ get</w:t>
      </w:r>
      <w:proofErr w:type="gramEnd"/>
      <w:r>
        <w:t xml:space="preserve"> {return _name;} set { _name = </w:t>
      </w:r>
      <w:proofErr w:type="spellStart"/>
      <w:r>
        <w:t>vaue</w:t>
      </w:r>
      <w:proofErr w:type="spellEnd"/>
      <w:r>
        <w:t>;} }</w:t>
      </w:r>
    </w:p>
    <w:p w14:paraId="7A35545C" w14:textId="6AF24C20" w:rsidR="003933D6" w:rsidRDefault="003933D6" w:rsidP="003933D6">
      <w:pPr>
        <w:pStyle w:val="ListBullet"/>
        <w:numPr>
          <w:ilvl w:val="0"/>
          <w:numId w:val="0"/>
        </w:numPr>
        <w:ind w:left="432" w:hanging="432"/>
      </w:pPr>
    </w:p>
    <w:p w14:paraId="6C5F4775" w14:textId="16CE0677" w:rsidR="003933D6" w:rsidRDefault="003933D6" w:rsidP="007A0EFF">
      <w:pPr>
        <w:pStyle w:val="Heading2"/>
      </w:pPr>
      <w:r>
        <w:t>METHODS</w:t>
      </w:r>
    </w:p>
    <w:p w14:paraId="78DACF5B" w14:textId="7D29E132" w:rsidR="003B59B6" w:rsidRDefault="000730AA" w:rsidP="003B59B6">
      <w:pPr>
        <w:pStyle w:val="ListBullet"/>
      </w:pPr>
      <w:r>
        <w:t>All methods are Functions, but not all Functions are Methods</w:t>
      </w:r>
    </w:p>
    <w:p w14:paraId="4AB126FC" w14:textId="6D191D1E" w:rsidR="000730AA" w:rsidRDefault="000730AA" w:rsidP="003B59B6">
      <w:pPr>
        <w:pStyle w:val="ListBullet"/>
      </w:pPr>
      <w:r>
        <w:t>Constructor vs Method</w:t>
      </w:r>
    </w:p>
    <w:p w14:paraId="4E2597CB" w14:textId="679604E1" w:rsidR="000730AA" w:rsidRDefault="000730AA" w:rsidP="000730AA">
      <w:pPr>
        <w:pStyle w:val="ListBullet"/>
      </w:pPr>
      <w:r>
        <w:t>A constructor can require you to use something to make a “new” class</w:t>
      </w:r>
    </w:p>
    <w:p w14:paraId="08F733DC" w14:textId="01462414" w:rsidR="000730AA" w:rsidRDefault="000730AA" w:rsidP="003B59B6">
      <w:pPr>
        <w:pStyle w:val="ListBullet"/>
      </w:pPr>
      <w:r>
        <w:t>You use Constructors to predetermine states of the class</w:t>
      </w:r>
    </w:p>
    <w:p w14:paraId="7AE2BBCC" w14:textId="3860C837" w:rsidR="000730AA" w:rsidRDefault="000730AA" w:rsidP="003B59B6">
      <w:pPr>
        <w:pStyle w:val="ListBullet"/>
      </w:pPr>
      <w:r>
        <w:t xml:space="preserve">i.e. public </w:t>
      </w:r>
      <w:proofErr w:type="gramStart"/>
      <w:r>
        <w:t>Person(</w:t>
      </w:r>
      <w:proofErr w:type="gramEnd"/>
      <w:r>
        <w:t>string Name, int Age) { Name = “Keith” }</w:t>
      </w:r>
    </w:p>
    <w:p w14:paraId="57943C76" w14:textId="030CCB41" w:rsidR="000730AA" w:rsidRPr="003B59B6" w:rsidRDefault="000730AA" w:rsidP="003B59B6">
      <w:pPr>
        <w:pStyle w:val="ListBullet"/>
      </w:pPr>
      <w:r>
        <w:t xml:space="preserve"> When calling a new Person… Name would automatically be Keith, and you would have to assign an age</w:t>
      </w:r>
    </w:p>
    <w:p w14:paraId="110177D5" w14:textId="4DDCB663" w:rsidR="003933D6" w:rsidRDefault="003933D6" w:rsidP="0072638D">
      <w:pPr>
        <w:pStyle w:val="ListBullet"/>
        <w:numPr>
          <w:ilvl w:val="0"/>
          <w:numId w:val="0"/>
        </w:numPr>
        <w:ind w:left="432" w:hanging="432"/>
      </w:pPr>
    </w:p>
    <w:p w14:paraId="5587EE22" w14:textId="5AC77873" w:rsidR="006573F4" w:rsidRDefault="006573F4" w:rsidP="006573F4">
      <w:pPr>
        <w:pStyle w:val="ListBullet"/>
        <w:numPr>
          <w:ilvl w:val="0"/>
          <w:numId w:val="0"/>
        </w:numPr>
        <w:ind w:left="432" w:hanging="432"/>
      </w:pPr>
    </w:p>
    <w:p w14:paraId="3164B569" w14:textId="0E129AF2" w:rsidR="006573F4" w:rsidRDefault="006573F4" w:rsidP="007A0EFF">
      <w:pPr>
        <w:pStyle w:val="Heading2"/>
      </w:pPr>
      <w:r>
        <w:t>Other</w:t>
      </w:r>
    </w:p>
    <w:p w14:paraId="03EAA526" w14:textId="77777777" w:rsidR="006573F4" w:rsidRDefault="006573F4" w:rsidP="006573F4">
      <w:pPr>
        <w:pStyle w:val="ListBullet"/>
      </w:pPr>
      <w:r>
        <w:t>Fields are usual settable, and gettable</w:t>
      </w:r>
    </w:p>
    <w:p w14:paraId="5BCE5335" w14:textId="77777777" w:rsidR="006573F4" w:rsidRDefault="006573F4" w:rsidP="006573F4">
      <w:pPr>
        <w:pStyle w:val="ListBullet"/>
      </w:pPr>
      <w:r>
        <w:t>Classes are made up of Properties, Fields</w:t>
      </w:r>
    </w:p>
    <w:p w14:paraId="155AFF22" w14:textId="77777777" w:rsidR="006573F4" w:rsidRDefault="006573F4" w:rsidP="006573F4">
      <w:pPr>
        <w:pStyle w:val="ListBullet"/>
      </w:pPr>
      <w:r>
        <w:t>Properties are a concept</w:t>
      </w:r>
    </w:p>
    <w:p w14:paraId="5EFA7DE3" w14:textId="77777777" w:rsidR="006573F4" w:rsidRDefault="006573F4" w:rsidP="006573F4">
      <w:pPr>
        <w:pStyle w:val="ListBullet"/>
      </w:pPr>
      <w:r>
        <w:t xml:space="preserve">Class=&gt; </w:t>
      </w:r>
      <w:proofErr w:type="spellStart"/>
      <w:r>
        <w:t>Console.Writeline</w:t>
      </w:r>
      <w:proofErr w:type="spellEnd"/>
      <w:r>
        <w:t>(); &lt;- Method on the class</w:t>
      </w:r>
    </w:p>
    <w:p w14:paraId="4ABC52B1" w14:textId="77777777" w:rsidR="006573F4" w:rsidRPr="002A1AA8" w:rsidRDefault="006573F4" w:rsidP="006573F4">
      <w:pPr>
        <w:pStyle w:val="ListBullet"/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//This is a Property... an Auto Property</w:t>
      </w:r>
    </w:p>
    <w:p w14:paraId="35BD395A" w14:textId="77777777" w:rsidR="006573F4" w:rsidRDefault="006573F4" w:rsidP="006573F4">
      <w:pPr>
        <w:pStyle w:val="ListBullet"/>
      </w:pPr>
      <w:r>
        <w:t>Static // Void</w:t>
      </w:r>
    </w:p>
    <w:p w14:paraId="374DFE7F" w14:textId="77777777" w:rsidR="006573F4" w:rsidRDefault="006573F4" w:rsidP="006573F4">
      <w:pPr>
        <w:pStyle w:val="ListBullet"/>
      </w:pPr>
      <w:r>
        <w:t>Void means you don’t return a value</w:t>
      </w:r>
    </w:p>
    <w:p w14:paraId="46292EF2" w14:textId="1DE831A2" w:rsidR="006573F4" w:rsidRDefault="006573F4" w:rsidP="006573F4">
      <w:pPr>
        <w:pStyle w:val="ListBullet"/>
      </w:pPr>
      <w:r>
        <w:t>Static means</w:t>
      </w:r>
    </w:p>
    <w:p w14:paraId="6C8CC2C3" w14:textId="77777777" w:rsidR="006573F4" w:rsidRDefault="006573F4" w:rsidP="006573F4">
      <w:pPr>
        <w:pStyle w:val="Heading3"/>
      </w:pPr>
      <w:r>
        <w:t>Object Initializers</w:t>
      </w:r>
    </w:p>
    <w:p w14:paraId="6F189A03" w14:textId="77777777" w:rsidR="006573F4" w:rsidRDefault="006573F4" w:rsidP="006573F4">
      <w:pPr>
        <w:pStyle w:val="ListBullet"/>
      </w:pPr>
      <w:r>
        <w:t xml:space="preserve">Var name = new </w:t>
      </w:r>
      <w:proofErr w:type="gramStart"/>
      <w:r>
        <w:t>Name(</w:t>
      </w:r>
      <w:proofErr w:type="gramEnd"/>
      <w:r>
        <w:t>);</w:t>
      </w:r>
    </w:p>
    <w:p w14:paraId="1DD969F1" w14:textId="77777777" w:rsidR="006573F4" w:rsidRDefault="006573F4" w:rsidP="006573F4">
      <w:pPr>
        <w:pStyle w:val="ListBullet"/>
      </w:pPr>
      <w:proofErr w:type="spellStart"/>
      <w:r>
        <w:t>Name.FullName</w:t>
      </w:r>
      <w:proofErr w:type="spellEnd"/>
      <w:r>
        <w:t xml:space="preserve"> = “Keith”</w:t>
      </w:r>
    </w:p>
    <w:p w14:paraId="38C1F7FA" w14:textId="77777777" w:rsidR="006573F4" w:rsidRDefault="006573F4" w:rsidP="006573F4">
      <w:pPr>
        <w:pStyle w:val="ListBullet"/>
      </w:pPr>
      <w:r>
        <w:t xml:space="preserve">Var name = new Name </w:t>
      </w:r>
      <w:proofErr w:type="gramStart"/>
      <w:r>
        <w:t xml:space="preserve">{ </w:t>
      </w:r>
      <w:proofErr w:type="spellStart"/>
      <w:r>
        <w:t>FullName</w:t>
      </w:r>
      <w:proofErr w:type="spellEnd"/>
      <w:proofErr w:type="gramEnd"/>
      <w:r>
        <w:t xml:space="preserve"> = input }</w:t>
      </w:r>
    </w:p>
    <w:p w14:paraId="0452F8DB" w14:textId="77777777" w:rsidR="006573F4" w:rsidRDefault="006573F4" w:rsidP="006573F4">
      <w:pPr>
        <w:pStyle w:val="ListBullet"/>
      </w:pPr>
      <w:r>
        <w:t>Allows you to set the property of a class when you initialize it</w:t>
      </w:r>
    </w:p>
    <w:p w14:paraId="6FC4D0D7" w14:textId="53D4E4B5" w:rsidR="006573F4" w:rsidRDefault="00DE273A" w:rsidP="006573F4">
      <w:pPr>
        <w:pStyle w:val="ListBullet"/>
      </w:pPr>
      <w:r>
        <w:t>Internal vs private/public</w:t>
      </w:r>
    </w:p>
    <w:p w14:paraId="2956DFBA" w14:textId="46B964F2" w:rsidR="00DE273A" w:rsidRDefault="00DE273A" w:rsidP="006573F4">
      <w:pPr>
        <w:pStyle w:val="ListBullet"/>
      </w:pPr>
      <w:r>
        <w:t>All classes by default are internal</w:t>
      </w:r>
    </w:p>
    <w:p w14:paraId="20CE6125" w14:textId="4DDDC1E7" w:rsidR="007A0EFF" w:rsidRDefault="007A0EFF" w:rsidP="007A0EFF">
      <w:pPr>
        <w:pStyle w:val="Heading1"/>
        <w:rPr>
          <w:vertAlign w:val="superscript"/>
        </w:rPr>
      </w:pPr>
      <w:r>
        <w:t>Class 2 Tuesday August 27</w:t>
      </w:r>
      <w:r w:rsidRPr="007A0EFF">
        <w:rPr>
          <w:vertAlign w:val="superscript"/>
        </w:rPr>
        <w:t>th</w:t>
      </w:r>
    </w:p>
    <w:p w14:paraId="4171BD7B" w14:textId="7728DEE6" w:rsidR="007A0EFF" w:rsidRDefault="007A0EFF" w:rsidP="00844234">
      <w:pPr>
        <w:pStyle w:val="ListBullet"/>
      </w:pPr>
      <w:r>
        <w:t>Boxing</w:t>
      </w:r>
    </w:p>
    <w:p w14:paraId="75FC051A" w14:textId="57DC4A87" w:rsidR="00844234" w:rsidRDefault="00844234" w:rsidP="0093631E">
      <w:pPr>
        <w:pStyle w:val="ListNumber"/>
      </w:pPr>
      <w:r>
        <w:t>Properties</w:t>
      </w:r>
    </w:p>
    <w:p w14:paraId="490140DF" w14:textId="7E036567" w:rsidR="00844234" w:rsidRDefault="00844234" w:rsidP="0093631E">
      <w:pPr>
        <w:pStyle w:val="ListNumber"/>
      </w:pPr>
      <w:r>
        <w:t>Fields</w:t>
      </w:r>
    </w:p>
    <w:p w14:paraId="0DCAC66B" w14:textId="2DDE6644" w:rsidR="00844234" w:rsidRDefault="00844234" w:rsidP="0093631E">
      <w:pPr>
        <w:pStyle w:val="ListNumber"/>
      </w:pPr>
      <w:r>
        <w:t>Lists</w:t>
      </w:r>
    </w:p>
    <w:p w14:paraId="031D117C" w14:textId="4CEA3F77" w:rsidR="00844234" w:rsidRDefault="00844234" w:rsidP="0093631E">
      <w:pPr>
        <w:pStyle w:val="ListNumber"/>
      </w:pPr>
      <w:r>
        <w:t>methods</w:t>
      </w:r>
    </w:p>
    <w:p w14:paraId="6AF7DFD9" w14:textId="56E1E680" w:rsidR="0093631E" w:rsidRDefault="0093631E" w:rsidP="0093631E">
      <w:pPr>
        <w:pStyle w:val="Heading2"/>
      </w:pPr>
      <w:r>
        <w:t>Methods</w:t>
      </w:r>
    </w:p>
    <w:p w14:paraId="503D98BB" w14:textId="6E7D9866" w:rsidR="0093631E" w:rsidRDefault="0093631E" w:rsidP="007A0EFF">
      <w:pPr>
        <w:pStyle w:val="ListBullet"/>
      </w:pPr>
      <w:r>
        <w:t>c</w:t>
      </w:r>
      <w:r w:rsidR="007A0EFF">
        <w:t xml:space="preserve">onst </w:t>
      </w:r>
    </w:p>
    <w:p w14:paraId="14440C07" w14:textId="5B7C7266" w:rsidR="007A0EFF" w:rsidRDefault="007A0EFF" w:rsidP="0093631E">
      <w:pPr>
        <w:pStyle w:val="ListBullet"/>
        <w:numPr>
          <w:ilvl w:val="1"/>
          <w:numId w:val="3"/>
        </w:numPr>
      </w:pPr>
      <w:r>
        <w:t>Cannot be changed, and cannot be something that comes from outside the class non deterministic</w:t>
      </w:r>
      <w:r w:rsidR="0093631E">
        <w:t xml:space="preserve">. </w:t>
      </w:r>
    </w:p>
    <w:p w14:paraId="4070D339" w14:textId="56196278" w:rsidR="0093631E" w:rsidRDefault="0093631E" w:rsidP="007A0EFF">
      <w:pPr>
        <w:pStyle w:val="ListBullet"/>
      </w:pPr>
      <w:r>
        <w:lastRenderedPageBreak/>
        <w:t xml:space="preserve">readonly </w:t>
      </w:r>
    </w:p>
    <w:p w14:paraId="5259F3C6" w14:textId="519184BB" w:rsidR="0093631E" w:rsidRDefault="0093631E" w:rsidP="0093631E">
      <w:pPr>
        <w:pStyle w:val="ListBullet"/>
        <w:numPr>
          <w:ilvl w:val="1"/>
          <w:numId w:val="3"/>
        </w:numPr>
      </w:pPr>
      <w:r>
        <w:t>you can set once in constructor, and then never again</w:t>
      </w:r>
    </w:p>
    <w:p w14:paraId="50C5015A" w14:textId="77777777" w:rsidR="00844234" w:rsidRDefault="00844234" w:rsidP="00844234">
      <w:pPr>
        <w:pStyle w:val="ListBullet"/>
      </w:pPr>
      <w:r>
        <w:t xml:space="preserve">Value Types </w:t>
      </w:r>
    </w:p>
    <w:p w14:paraId="569DE53B" w14:textId="30D1BC14" w:rsidR="00844234" w:rsidRDefault="00844234" w:rsidP="00844234">
      <w:pPr>
        <w:pStyle w:val="ListBullet"/>
        <w:numPr>
          <w:ilvl w:val="1"/>
          <w:numId w:val="3"/>
        </w:numPr>
      </w:pPr>
      <w:r>
        <w:t>HAVE DEFAULT VALUE</w:t>
      </w:r>
    </w:p>
    <w:p w14:paraId="792911B2" w14:textId="3F931740" w:rsidR="00844234" w:rsidRDefault="00844234" w:rsidP="00844234">
      <w:pPr>
        <w:pStyle w:val="ListBullet"/>
        <w:numPr>
          <w:ilvl w:val="1"/>
          <w:numId w:val="3"/>
        </w:numPr>
      </w:pPr>
      <w:r>
        <w:t>Int-0</w:t>
      </w:r>
    </w:p>
    <w:p w14:paraId="08EFBFBB" w14:textId="54CDD120" w:rsidR="00844234" w:rsidRDefault="00844234" w:rsidP="00844234">
      <w:pPr>
        <w:pStyle w:val="ListBullet"/>
      </w:pPr>
      <w:r>
        <w:t>Reference Types</w:t>
      </w:r>
    </w:p>
    <w:p w14:paraId="0A375D11" w14:textId="65D10A9A" w:rsidR="00844234" w:rsidRDefault="00844234" w:rsidP="00844234">
      <w:pPr>
        <w:pStyle w:val="ListBullet"/>
        <w:numPr>
          <w:ilvl w:val="1"/>
          <w:numId w:val="3"/>
        </w:numPr>
      </w:pPr>
      <w:r>
        <w:t>DO NOT HAVE A DEFAULT VALUE</w:t>
      </w:r>
    </w:p>
    <w:p w14:paraId="76DC8A12" w14:textId="425D23E8" w:rsidR="00844234" w:rsidRDefault="00844234" w:rsidP="00844234">
      <w:pPr>
        <w:pStyle w:val="ListBullet"/>
        <w:numPr>
          <w:ilvl w:val="1"/>
          <w:numId w:val="3"/>
        </w:numPr>
      </w:pPr>
      <w:r>
        <w:t>Default value = null</w:t>
      </w:r>
      <w:bookmarkStart w:id="0" w:name="_GoBack"/>
      <w:bookmarkEnd w:id="0"/>
    </w:p>
    <w:p w14:paraId="7ACEE9B0" w14:textId="77777777" w:rsidR="006573F4" w:rsidRPr="006573F4" w:rsidRDefault="006573F4" w:rsidP="006573F4">
      <w:pPr>
        <w:pStyle w:val="ListBullet"/>
        <w:numPr>
          <w:ilvl w:val="0"/>
          <w:numId w:val="0"/>
        </w:numPr>
      </w:pPr>
    </w:p>
    <w:p w14:paraId="7D7A3AC5" w14:textId="552DA003" w:rsidR="00E37FCD" w:rsidRDefault="00E37FCD" w:rsidP="00E37FCD">
      <w:pPr>
        <w:pStyle w:val="ListBullet"/>
        <w:numPr>
          <w:ilvl w:val="0"/>
          <w:numId w:val="0"/>
        </w:numPr>
        <w:ind w:left="432" w:hanging="432"/>
      </w:pPr>
    </w:p>
    <w:sectPr w:rsidR="00E37FCD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6F6C1" w14:textId="77777777" w:rsidR="000B1AA1" w:rsidRDefault="000B1AA1">
      <w:r>
        <w:separator/>
      </w:r>
    </w:p>
    <w:p w14:paraId="1C452A2D" w14:textId="77777777" w:rsidR="000B1AA1" w:rsidRDefault="000B1AA1"/>
  </w:endnote>
  <w:endnote w:type="continuationSeparator" w:id="0">
    <w:p w14:paraId="6B894060" w14:textId="77777777" w:rsidR="000B1AA1" w:rsidRDefault="000B1AA1">
      <w:r>
        <w:continuationSeparator/>
      </w:r>
    </w:p>
    <w:p w14:paraId="0B779033" w14:textId="77777777" w:rsidR="000B1AA1" w:rsidRDefault="000B1A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9767A6" w14:textId="77777777" w:rsidR="008918F2" w:rsidRDefault="00E34F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B6818" w14:textId="77777777" w:rsidR="000B1AA1" w:rsidRDefault="000B1AA1">
      <w:r>
        <w:separator/>
      </w:r>
    </w:p>
    <w:p w14:paraId="19F52FC5" w14:textId="77777777" w:rsidR="000B1AA1" w:rsidRDefault="000B1AA1"/>
  </w:footnote>
  <w:footnote w:type="continuationSeparator" w:id="0">
    <w:p w14:paraId="37B089E6" w14:textId="77777777" w:rsidR="000B1AA1" w:rsidRDefault="000B1AA1">
      <w:r>
        <w:continuationSeparator/>
      </w:r>
    </w:p>
    <w:p w14:paraId="0AA6FB46" w14:textId="77777777" w:rsidR="000B1AA1" w:rsidRDefault="000B1AA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25E6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A8"/>
    <w:rsid w:val="0004068E"/>
    <w:rsid w:val="000730AA"/>
    <w:rsid w:val="000B1AA1"/>
    <w:rsid w:val="001F0CCA"/>
    <w:rsid w:val="002A1AA8"/>
    <w:rsid w:val="0034550A"/>
    <w:rsid w:val="00384C4B"/>
    <w:rsid w:val="003933D6"/>
    <w:rsid w:val="003B59B6"/>
    <w:rsid w:val="00425F0D"/>
    <w:rsid w:val="00467017"/>
    <w:rsid w:val="0062375B"/>
    <w:rsid w:val="006573F4"/>
    <w:rsid w:val="00713E5A"/>
    <w:rsid w:val="0072638D"/>
    <w:rsid w:val="007A0EFF"/>
    <w:rsid w:val="00844234"/>
    <w:rsid w:val="008918F2"/>
    <w:rsid w:val="0093631E"/>
    <w:rsid w:val="00A00F75"/>
    <w:rsid w:val="00B41922"/>
    <w:rsid w:val="00C76212"/>
    <w:rsid w:val="00DE273A"/>
    <w:rsid w:val="00E34FED"/>
    <w:rsid w:val="00E37FCD"/>
    <w:rsid w:val="00E428BD"/>
    <w:rsid w:val="00E93456"/>
    <w:rsid w:val="00F22C48"/>
    <w:rsid w:val="00F7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A3F74"/>
  <w15:chartTrackingRefBased/>
  <w15:docId w15:val="{08B667CB-87F9-418C-99BB-540B6320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8DFF4-EE91-4447-B7DB-AEC7FD980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333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 Walker</cp:lastModifiedBy>
  <cp:revision>3</cp:revision>
  <dcterms:created xsi:type="dcterms:W3CDTF">2019-08-26T23:24:00Z</dcterms:created>
  <dcterms:modified xsi:type="dcterms:W3CDTF">2019-08-28T02:28:00Z</dcterms:modified>
</cp:coreProperties>
</file>